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49" w:rsidRDefault="00191476" w:rsidP="00A72349">
      <w:pPr>
        <w:pStyle w:val="Heading1"/>
        <w:jc w:val="center"/>
      </w:pPr>
      <w:r>
        <w:t xml:space="preserve">Basic </w:t>
      </w:r>
      <w:r w:rsidR="00A72349">
        <w:t>Game Design Log</w:t>
      </w:r>
    </w:p>
    <w:p w:rsidR="0059249B" w:rsidRDefault="0059249B" w:rsidP="00A72349"/>
    <w:p w:rsidR="004A50DC" w:rsidRDefault="00A72349" w:rsidP="00A72349">
      <w:r w:rsidRPr="00E45C2D">
        <w:rPr>
          <w:b/>
        </w:rPr>
        <w:t>Raw Idea</w:t>
      </w:r>
      <w:r>
        <w:t xml:space="preserve">: </w:t>
      </w:r>
      <w:r w:rsidR="004A1DB8">
        <w:t>Mind Visualizing</w:t>
      </w:r>
      <w:r w:rsidR="0093367D">
        <w:t xml:space="preserve"> Game</w:t>
      </w:r>
      <w:r w:rsidR="003D2E4B">
        <w:t xml:space="preserve"> (Educate Simple</w:t>
      </w:r>
      <w:r w:rsidR="00F119BD">
        <w:t xml:space="preserve"> Programming)</w:t>
      </w:r>
    </w:p>
    <w:p w:rsidR="00A72349" w:rsidRDefault="00F77E79" w:rsidP="0059249B">
      <w:pPr>
        <w:pStyle w:val="ListBullet"/>
      </w:pPr>
      <w:r>
        <w:t>Plan, Design, Execute Motions</w:t>
      </w:r>
    </w:p>
    <w:p w:rsidR="00C046BD" w:rsidRDefault="00C046BD" w:rsidP="00C046BD">
      <w:pPr>
        <w:pStyle w:val="ListBullet"/>
        <w:numPr>
          <w:ilvl w:val="0"/>
          <w:numId w:val="0"/>
        </w:numPr>
        <w:ind w:left="1152" w:hanging="432"/>
      </w:pPr>
    </w:p>
    <w:p w:rsidR="00C046BD" w:rsidRDefault="00C046BD" w:rsidP="00C046BD">
      <w:r w:rsidRPr="00C046BD">
        <w:rPr>
          <w:b/>
        </w:rPr>
        <w:t>One Line Description</w:t>
      </w:r>
      <w:r>
        <w:t>: Complete Obstacle Challenge with your mind.</w:t>
      </w:r>
    </w:p>
    <w:p w:rsidR="0059249B" w:rsidRDefault="0059249B" w:rsidP="0059249B"/>
    <w:p w:rsidR="004C4100" w:rsidRDefault="004C4100" w:rsidP="0059249B">
      <w:r w:rsidRPr="0077037E">
        <w:rPr>
          <w:b/>
        </w:rPr>
        <w:t>Genre</w:t>
      </w:r>
      <w:r>
        <w:t>: Memory, Physics, Puzzle, Platformer</w:t>
      </w:r>
      <w:r w:rsidR="00AB36FD">
        <w:t>, Serious Game</w:t>
      </w:r>
    </w:p>
    <w:p w:rsidR="004C4100" w:rsidRDefault="004C4100" w:rsidP="0059249B"/>
    <w:p w:rsidR="0059249B" w:rsidRDefault="0034548D" w:rsidP="0059249B">
      <w:r w:rsidRPr="00E45C2D">
        <w:rPr>
          <w:b/>
        </w:rPr>
        <w:t>General Idea of Game</w:t>
      </w:r>
      <w:r w:rsidR="00D6779A">
        <w:t>:</w:t>
      </w:r>
    </w:p>
    <w:p w:rsidR="00D6779A" w:rsidRDefault="00D6779A" w:rsidP="00D6779A">
      <w:pPr>
        <w:pStyle w:val="ListNumber"/>
      </w:pPr>
      <w:r>
        <w:t>Plan &amp; Place Helpers</w:t>
      </w:r>
    </w:p>
    <w:p w:rsidR="00D6779A" w:rsidRDefault="00D6779A" w:rsidP="00D6779A">
      <w:pPr>
        <w:pStyle w:val="ListNumber"/>
      </w:pPr>
      <w:r>
        <w:t>Reach Checkpoints</w:t>
      </w:r>
    </w:p>
    <w:p w:rsidR="00D6779A" w:rsidRDefault="00D6779A" w:rsidP="00D6779A">
      <w:pPr>
        <w:pStyle w:val="ListNumber"/>
      </w:pPr>
      <w:r>
        <w:t>Record Movements</w:t>
      </w:r>
    </w:p>
    <w:p w:rsidR="00D6779A" w:rsidRDefault="00475B23" w:rsidP="00D6779A">
      <w:pPr>
        <w:pStyle w:val="ListNumber"/>
      </w:pPr>
      <w:r>
        <w:t>Execute</w:t>
      </w:r>
      <w:r w:rsidR="00D6779A">
        <w:t xml:space="preserve"> &amp; Impress the audience</w:t>
      </w:r>
    </w:p>
    <w:p w:rsidR="00603DFB" w:rsidRDefault="00603DFB" w:rsidP="00603DFB">
      <w:pPr>
        <w:pStyle w:val="ListNumber"/>
        <w:numPr>
          <w:ilvl w:val="0"/>
          <w:numId w:val="0"/>
        </w:numPr>
      </w:pPr>
    </w:p>
    <w:p w:rsidR="00603DFB" w:rsidRDefault="00603DFB" w:rsidP="003B1F14">
      <w:pPr>
        <w:tabs>
          <w:tab w:val="left" w:pos="6547"/>
        </w:tabs>
      </w:pPr>
      <w:r w:rsidRPr="00A04A63">
        <w:rPr>
          <w:b/>
        </w:rPr>
        <w:t>Target Audience</w:t>
      </w:r>
      <w:r>
        <w:t>: Students (Ages 17 – 25)</w:t>
      </w:r>
      <w:r w:rsidR="003B1F14">
        <w:tab/>
      </w:r>
    </w:p>
    <w:p w:rsidR="003B1F14" w:rsidRDefault="003B1F14" w:rsidP="003B1F14">
      <w:pPr>
        <w:tabs>
          <w:tab w:val="left" w:pos="6547"/>
        </w:tabs>
      </w:pPr>
    </w:p>
    <w:p w:rsidR="003B1F14" w:rsidRDefault="003B1F14" w:rsidP="003B1F14">
      <w:pPr>
        <w:tabs>
          <w:tab w:val="left" w:pos="6547"/>
        </w:tabs>
      </w:pPr>
    </w:p>
    <w:p w:rsidR="003B1F14" w:rsidRDefault="003B1F14" w:rsidP="003B1F14">
      <w:pPr>
        <w:tabs>
          <w:tab w:val="left" w:pos="6547"/>
        </w:tabs>
      </w:pPr>
    </w:p>
    <w:p w:rsidR="003B1F14" w:rsidRDefault="003B1F14" w:rsidP="003B1F14">
      <w:pPr>
        <w:tabs>
          <w:tab w:val="left" w:pos="6547"/>
        </w:tabs>
      </w:pPr>
    </w:p>
    <w:p w:rsidR="003B1F14" w:rsidRDefault="003B1F14" w:rsidP="003B1F14">
      <w:pPr>
        <w:tabs>
          <w:tab w:val="left" w:pos="6547"/>
        </w:tabs>
      </w:pPr>
    </w:p>
    <w:p w:rsidR="003B1F14" w:rsidRDefault="003B1F14" w:rsidP="003B1F14">
      <w:pPr>
        <w:tabs>
          <w:tab w:val="left" w:pos="6547"/>
        </w:tabs>
      </w:pPr>
    </w:p>
    <w:p w:rsidR="003B1F14" w:rsidRDefault="003B1F14" w:rsidP="003B1F14">
      <w:pPr>
        <w:tabs>
          <w:tab w:val="left" w:pos="6547"/>
        </w:tabs>
      </w:pPr>
    </w:p>
    <w:p w:rsidR="00F97A95" w:rsidRDefault="00F97A95" w:rsidP="00603DFB"/>
    <w:p w:rsidR="00F97A95" w:rsidRDefault="00F97A95" w:rsidP="00DC1B8F">
      <w:pPr>
        <w:jc w:val="center"/>
      </w:pPr>
      <w:r w:rsidRPr="00F97A95">
        <w:rPr>
          <w:b/>
        </w:rPr>
        <w:lastRenderedPageBreak/>
        <w:t>Location</w:t>
      </w:r>
      <w:r>
        <w:t>:</w:t>
      </w:r>
      <w:r w:rsidR="00E7731D">
        <w:t xml:space="preserve"> </w:t>
      </w:r>
      <w:r w:rsidR="00116675">
        <w:t>Lab Room Stage</w:t>
      </w:r>
    </w:p>
    <w:p w:rsidR="005D3E28" w:rsidRDefault="005D3E28" w:rsidP="005D3E28">
      <w:pPr>
        <w:jc w:val="center"/>
      </w:pPr>
      <w:r>
        <w:rPr>
          <w:noProof/>
        </w:rPr>
        <w:drawing>
          <wp:inline distT="0" distB="0" distL="0" distR="0">
            <wp:extent cx="4481252" cy="2519917"/>
            <wp:effectExtent l="0" t="0" r="0" b="0"/>
            <wp:docPr id="2" name="Picture 2" descr="Image result for deadman wonderland obstacle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adman wonderland obstacle cour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97" cy="2529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82E50" w:rsidRDefault="00E82E50" w:rsidP="00D50134"/>
    <w:p w:rsidR="00D50134" w:rsidRDefault="003B6C2C" w:rsidP="00D50134">
      <w:r>
        <w:rPr>
          <w:noProof/>
        </w:rPr>
        <w:drawing>
          <wp:anchor distT="0" distB="0" distL="114300" distR="114300" simplePos="0" relativeHeight="251658240" behindDoc="1" locked="0" layoutInCell="1" allowOverlap="1" wp14:anchorId="4B700044" wp14:editId="22C70E97">
            <wp:simplePos x="0" y="0"/>
            <wp:positionH relativeFrom="column">
              <wp:posOffset>0</wp:posOffset>
            </wp:positionH>
            <wp:positionV relativeFrom="paragraph">
              <wp:posOffset>-2200</wp:posOffset>
            </wp:positionV>
            <wp:extent cx="2944604" cy="2328530"/>
            <wp:effectExtent l="0" t="0" r="8255" b="0"/>
            <wp:wrapTight wrapText="bothSides">
              <wp:wrapPolygon edited="0">
                <wp:start x="0" y="0"/>
                <wp:lineTo x="0" y="21388"/>
                <wp:lineTo x="21521" y="21388"/>
                <wp:lineTo x="21521" y="0"/>
                <wp:lineTo x="0" y="0"/>
              </wp:wrapPolygon>
            </wp:wrapTight>
            <wp:docPr id="1" name="Picture 1" descr="Image result for open field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pen field te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04" cy="232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E63" w:rsidRPr="00E15739">
        <w:rPr>
          <w:b/>
        </w:rPr>
        <w:t>Level Atmosphere</w:t>
      </w:r>
      <w:r w:rsidR="00310E63">
        <w:t xml:space="preserve">: </w:t>
      </w:r>
    </w:p>
    <w:p w:rsidR="00540FCE" w:rsidRDefault="00540FCE" w:rsidP="00C52A3E">
      <w:pPr>
        <w:pStyle w:val="ListBullet"/>
        <w:jc w:val="both"/>
      </w:pPr>
      <w:r>
        <w:t>Rich People watching robots at work</w:t>
      </w:r>
    </w:p>
    <w:p w:rsidR="0079368D" w:rsidRPr="00922A24" w:rsidRDefault="003420EE" w:rsidP="00C52A3E">
      <w:pPr>
        <w:pStyle w:val="ListBullet"/>
        <w:jc w:val="both"/>
      </w:pPr>
      <w:r>
        <w:t>In an isolated, artificial</w:t>
      </w:r>
      <w:r w:rsidR="00040203">
        <w:t xml:space="preserve"> </w:t>
      </w:r>
      <w:r>
        <w:t>e</w:t>
      </w:r>
      <w:r w:rsidR="00040203">
        <w:t>nvironment</w:t>
      </w:r>
      <w:r>
        <w:t xml:space="preserve"> </w:t>
      </w:r>
      <w:r w:rsidRPr="00922A24">
        <w:rPr>
          <w:sz w:val="24"/>
        </w:rPr>
        <w:t>(Deadman Wonderland)</w:t>
      </w:r>
    </w:p>
    <w:p w:rsidR="00922A24" w:rsidRPr="006F5AFA" w:rsidRDefault="00C628D5" w:rsidP="00C52A3E">
      <w:pPr>
        <w:pStyle w:val="ListBullet"/>
        <w:jc w:val="both"/>
      </w:pPr>
      <w:r>
        <w:t>Hazards obstructing robot from reaching destination</w:t>
      </w:r>
    </w:p>
    <w:p w:rsidR="006F5AFA" w:rsidRDefault="006F5AFA" w:rsidP="006F5AFA">
      <w:pPr>
        <w:pStyle w:val="ListBullet"/>
        <w:numPr>
          <w:ilvl w:val="0"/>
          <w:numId w:val="0"/>
        </w:numPr>
        <w:ind w:left="1152" w:hanging="432"/>
        <w:rPr>
          <w:sz w:val="24"/>
        </w:rPr>
      </w:pPr>
    </w:p>
    <w:p w:rsidR="005C134B" w:rsidRDefault="005C134B" w:rsidP="00F939C2">
      <w:pPr>
        <w:pStyle w:val="ListBullet"/>
        <w:numPr>
          <w:ilvl w:val="0"/>
          <w:numId w:val="0"/>
        </w:numPr>
        <w:rPr>
          <w:sz w:val="24"/>
        </w:rPr>
      </w:pPr>
    </w:p>
    <w:p w:rsidR="006F5AFA" w:rsidRDefault="006F5AFA" w:rsidP="006F5AFA">
      <w:pPr>
        <w:pStyle w:val="ListBullet"/>
        <w:numPr>
          <w:ilvl w:val="0"/>
          <w:numId w:val="0"/>
        </w:numPr>
        <w:ind w:left="1152" w:hanging="432"/>
      </w:pPr>
    </w:p>
    <w:p w:rsidR="00536E67" w:rsidRDefault="00310E63" w:rsidP="00D50134">
      <w:r w:rsidRPr="00E15739">
        <w:rPr>
          <w:b/>
        </w:rPr>
        <w:t>Sounds</w:t>
      </w:r>
      <w:r w:rsidR="00E15739">
        <w:t>:</w:t>
      </w:r>
      <w:r w:rsidR="00536E67">
        <w:t xml:space="preserve"> </w:t>
      </w:r>
    </w:p>
    <w:p w:rsidR="00310E63" w:rsidRDefault="00536E67" w:rsidP="00536E67">
      <w:pPr>
        <w:pStyle w:val="ListBullet"/>
      </w:pPr>
      <w:r>
        <w:t>Boo Sound Made by Audience</w:t>
      </w:r>
    </w:p>
    <w:p w:rsidR="00536E67" w:rsidRDefault="00536E67" w:rsidP="00536E67">
      <w:pPr>
        <w:pStyle w:val="ListBullet"/>
      </w:pPr>
      <w:r>
        <w:t>Movement sound made by robot</w:t>
      </w:r>
    </w:p>
    <w:p w:rsidR="00536E67" w:rsidRDefault="00536E67" w:rsidP="00536E67">
      <w:pPr>
        <w:pStyle w:val="ListBullet"/>
      </w:pPr>
      <w:r>
        <w:t>Tension background instrumental</w:t>
      </w:r>
    </w:p>
    <w:p w:rsidR="00F939C2" w:rsidRDefault="00F939C2" w:rsidP="00F939C2">
      <w:pPr>
        <w:pStyle w:val="ListBullet"/>
        <w:numPr>
          <w:ilvl w:val="0"/>
          <w:numId w:val="0"/>
        </w:numPr>
        <w:ind w:left="1152" w:hanging="432"/>
      </w:pPr>
    </w:p>
    <w:p w:rsidR="00F939C2" w:rsidRDefault="00F939C2" w:rsidP="00F939C2">
      <w:pPr>
        <w:pStyle w:val="ListBullet"/>
        <w:numPr>
          <w:ilvl w:val="0"/>
          <w:numId w:val="0"/>
        </w:numPr>
        <w:ind w:left="1152" w:hanging="432"/>
      </w:pPr>
    </w:p>
    <w:p w:rsidR="00310E63" w:rsidRPr="00A72349" w:rsidRDefault="00FE5489" w:rsidP="00D50134">
      <w:r>
        <w:rPr>
          <w:b/>
        </w:rPr>
        <w:lastRenderedPageBreak/>
        <w:t xml:space="preserve">Pixel </w:t>
      </w:r>
      <w:r w:rsidR="00CC1199" w:rsidRPr="00E15739">
        <w:rPr>
          <w:b/>
        </w:rPr>
        <w:t>Artwork Style</w:t>
      </w:r>
      <w:r w:rsidR="00E15739">
        <w:t>:</w:t>
      </w:r>
    </w:p>
    <w:p w:rsidR="00FE5489" w:rsidRDefault="00FE5489" w:rsidP="004C581D">
      <w:pPr>
        <w:pStyle w:val="ListBullet"/>
      </w:pPr>
      <w:r>
        <w:t>Assets</w:t>
      </w:r>
    </w:p>
    <w:p w:rsidR="00F97A95" w:rsidRDefault="00674A63" w:rsidP="00FE5489">
      <w:pPr>
        <w:pStyle w:val="ListBullet"/>
        <w:numPr>
          <w:ilvl w:val="1"/>
          <w:numId w:val="1"/>
        </w:numPr>
      </w:pPr>
      <w:r>
        <w:t>Ceilings Lights</w:t>
      </w:r>
    </w:p>
    <w:p w:rsidR="00552F3A" w:rsidRDefault="004C36DF" w:rsidP="00FE5489">
      <w:pPr>
        <w:pStyle w:val="ListBullet"/>
        <w:numPr>
          <w:ilvl w:val="1"/>
          <w:numId w:val="1"/>
        </w:numPr>
      </w:pPr>
      <w:r>
        <w:t>Floor Mines</w:t>
      </w:r>
    </w:p>
    <w:p w:rsidR="004C36DF" w:rsidRDefault="004C36DF" w:rsidP="00FE5489">
      <w:pPr>
        <w:pStyle w:val="ListBullet"/>
        <w:numPr>
          <w:ilvl w:val="1"/>
          <w:numId w:val="1"/>
        </w:numPr>
      </w:pPr>
      <w:r>
        <w:t>Pit Falls</w:t>
      </w:r>
    </w:p>
    <w:p w:rsidR="004C36DF" w:rsidRDefault="002D3AC7" w:rsidP="00FE5489">
      <w:pPr>
        <w:pStyle w:val="ListBullet"/>
        <w:numPr>
          <w:ilvl w:val="1"/>
          <w:numId w:val="1"/>
        </w:numPr>
      </w:pPr>
      <w:r>
        <w:t>Ramps</w:t>
      </w:r>
    </w:p>
    <w:p w:rsidR="00441282" w:rsidRDefault="00441282" w:rsidP="00FE5489">
      <w:pPr>
        <w:pStyle w:val="ListBullet"/>
        <w:numPr>
          <w:ilvl w:val="1"/>
          <w:numId w:val="1"/>
        </w:numPr>
      </w:pPr>
      <w:r>
        <w:t>Boats</w:t>
      </w:r>
    </w:p>
    <w:p w:rsidR="00FE5489" w:rsidRDefault="00FE5489" w:rsidP="004C581D">
      <w:pPr>
        <w:pStyle w:val="ListBullet"/>
      </w:pPr>
      <w:r>
        <w:t>Textures</w:t>
      </w:r>
    </w:p>
    <w:p w:rsidR="00FE5489" w:rsidRDefault="00FE5489" w:rsidP="00FE5489">
      <w:pPr>
        <w:pStyle w:val="ListBullet"/>
        <w:numPr>
          <w:ilvl w:val="1"/>
          <w:numId w:val="1"/>
        </w:numPr>
      </w:pPr>
      <w:r>
        <w:t>Lava</w:t>
      </w:r>
    </w:p>
    <w:p w:rsidR="00FE5489" w:rsidRDefault="00FE5489" w:rsidP="00FE5489">
      <w:pPr>
        <w:pStyle w:val="ListBullet"/>
        <w:numPr>
          <w:ilvl w:val="1"/>
          <w:numId w:val="1"/>
        </w:numPr>
      </w:pPr>
      <w:r>
        <w:t>Water</w:t>
      </w:r>
    </w:p>
    <w:p w:rsidR="00FE5489" w:rsidRDefault="00FE5489" w:rsidP="00FE5489">
      <w:pPr>
        <w:pStyle w:val="ListBullet"/>
        <w:numPr>
          <w:ilvl w:val="1"/>
          <w:numId w:val="1"/>
        </w:numPr>
      </w:pPr>
      <w:r>
        <w:t>Metallic Flooring</w:t>
      </w:r>
    </w:p>
    <w:p w:rsidR="002A1328" w:rsidRDefault="002A1328" w:rsidP="002A1328"/>
    <w:p w:rsidR="001754B6" w:rsidRDefault="00BE7C08" w:rsidP="002A1328">
      <w:r w:rsidRPr="00BE7C08">
        <w:rPr>
          <w:b/>
        </w:rPr>
        <w:t>Timeline</w:t>
      </w:r>
      <w:r>
        <w:t>: First Deadline: 30</w:t>
      </w:r>
      <w:r w:rsidRPr="00BE7C08">
        <w:rPr>
          <w:vertAlign w:val="superscript"/>
        </w:rPr>
        <w:t>th</w:t>
      </w:r>
      <w:r>
        <w:t xml:space="preserve"> October</w:t>
      </w:r>
      <w:r w:rsidR="00001B70">
        <w:t xml:space="preserve"> </w:t>
      </w:r>
    </w:p>
    <w:p w:rsidR="001754B6" w:rsidRDefault="001754B6" w:rsidP="002A1328"/>
    <w:p w:rsidR="000A011E" w:rsidRDefault="00F52177" w:rsidP="002A1328">
      <w:r w:rsidRPr="00F52177">
        <w:rPr>
          <w:b/>
        </w:rPr>
        <w:t>Iteration Core Gameplay</w:t>
      </w:r>
      <w:r>
        <w:t>:</w:t>
      </w:r>
      <w:r w:rsidR="000A011E">
        <w:t xml:space="preserve"> Place </w:t>
      </w:r>
      <w:r w:rsidR="000A011E">
        <w:sym w:font="Wingdings" w:char="F0E0"/>
      </w:r>
      <w:r w:rsidR="000A011E">
        <w:t xml:space="preserve"> Record </w:t>
      </w:r>
      <w:r w:rsidR="000A011E">
        <w:sym w:font="Wingdings" w:char="F0E0"/>
      </w:r>
      <w:r w:rsidR="000A011E">
        <w:t xml:space="preserve"> Execute</w:t>
      </w:r>
    </w:p>
    <w:p w:rsidR="00B46C44" w:rsidRDefault="00B46C44" w:rsidP="002A1328"/>
    <w:p w:rsidR="00B46C44" w:rsidRDefault="00B46C44" w:rsidP="002A1328"/>
    <w:p w:rsidR="00B46C44" w:rsidRDefault="00B46C44" w:rsidP="002A1328"/>
    <w:p w:rsidR="00B46C44" w:rsidRDefault="00B46C44" w:rsidP="002A1328"/>
    <w:p w:rsidR="00B46C44" w:rsidRDefault="00B46C44" w:rsidP="002A1328"/>
    <w:p w:rsidR="00B46C44" w:rsidRDefault="00B46C44" w:rsidP="002A1328"/>
    <w:p w:rsidR="00B46C44" w:rsidRDefault="00B46C44" w:rsidP="002A1328"/>
    <w:p w:rsidR="00B46C44" w:rsidRDefault="00B46C44" w:rsidP="002A1328"/>
    <w:p w:rsidR="00B46C44" w:rsidRDefault="00B46C44" w:rsidP="002A1328"/>
    <w:p w:rsidR="00B46C44" w:rsidRDefault="00B46C44" w:rsidP="002A1328"/>
    <w:p w:rsidR="00B46C44" w:rsidRDefault="00B46C44" w:rsidP="00B46C44">
      <w:pPr>
        <w:pStyle w:val="Heading1"/>
      </w:pPr>
      <w:r>
        <w:lastRenderedPageBreak/>
        <w:t>Base Game Mechanics</w:t>
      </w:r>
    </w:p>
    <w:p w:rsidR="00B46C44" w:rsidRDefault="00B46C44" w:rsidP="00B46C44"/>
    <w:p w:rsidR="005305DB" w:rsidRDefault="005305DB" w:rsidP="00B46C44">
      <w:r w:rsidRPr="005305DB">
        <w:rPr>
          <w:b/>
        </w:rPr>
        <w:t>Objective</w:t>
      </w:r>
      <w:r>
        <w:t xml:space="preserve">: </w:t>
      </w:r>
      <w:r w:rsidR="00DC4805">
        <w:t>Record Set of Movements to get across a map</w:t>
      </w:r>
    </w:p>
    <w:p w:rsidR="005305DB" w:rsidRDefault="005305DB" w:rsidP="00B46C44"/>
    <w:p w:rsidR="00F05EA8" w:rsidRDefault="00C655F2" w:rsidP="00B46C44">
      <w:r w:rsidRPr="00C655F2">
        <w:rPr>
          <w:b/>
        </w:rPr>
        <w:t>Game Rules</w:t>
      </w:r>
      <w:r>
        <w:t xml:space="preserve">: </w:t>
      </w:r>
      <w:r w:rsidR="00912886">
        <w:t>Complete</w:t>
      </w:r>
      <w:r w:rsidR="00AF0841">
        <w:t xml:space="preserve">/ </w:t>
      </w:r>
      <w:r w:rsidR="00912886">
        <w:t xml:space="preserve">Reach Checkpoint within </w:t>
      </w:r>
      <w:r w:rsidR="004A4B5A">
        <w:t>A</w:t>
      </w:r>
      <w:r w:rsidR="00912886">
        <w:t xml:space="preserve">vailable </w:t>
      </w:r>
      <w:r w:rsidR="00B9589F">
        <w:t>Move-</w:t>
      </w:r>
      <w:r w:rsidR="004A4B5A">
        <w:t>Sets</w:t>
      </w:r>
      <w:r w:rsidR="001E7685">
        <w:t xml:space="preserve"> while Avoiding Obstacles.</w:t>
      </w:r>
    </w:p>
    <w:p w:rsidR="00F05EA8" w:rsidRDefault="00F05EA8" w:rsidP="00B46C44"/>
    <w:p w:rsidR="00C655F2" w:rsidRDefault="008F3E2E" w:rsidP="00B46C44">
      <w:r>
        <w:rPr>
          <w:b/>
        </w:rPr>
        <w:t>Minimum Viable Product</w:t>
      </w:r>
      <w:r>
        <w:t xml:space="preserve">: </w:t>
      </w:r>
    </w:p>
    <w:p w:rsidR="007404CE" w:rsidRDefault="007404CE" w:rsidP="007404CE">
      <w:pPr>
        <w:pStyle w:val="ListBullet"/>
      </w:pPr>
      <w:r>
        <w:t>Record Movements</w:t>
      </w:r>
    </w:p>
    <w:p w:rsidR="007404CE" w:rsidRDefault="007404CE" w:rsidP="007404CE">
      <w:pPr>
        <w:pStyle w:val="ListBullet"/>
      </w:pPr>
      <w:r>
        <w:t>Store Movements</w:t>
      </w:r>
    </w:p>
    <w:p w:rsidR="007404CE" w:rsidRDefault="007404CE" w:rsidP="007404CE">
      <w:pPr>
        <w:pStyle w:val="ListBullet"/>
      </w:pPr>
      <w:r>
        <w:t>Place Objects</w:t>
      </w:r>
    </w:p>
    <w:p w:rsidR="007404CE" w:rsidRPr="008F3E2E" w:rsidRDefault="007404CE" w:rsidP="007404CE">
      <w:pPr>
        <w:pStyle w:val="ListBullet"/>
      </w:pPr>
      <w:r>
        <w:t>Execute Flow</w:t>
      </w:r>
    </w:p>
    <w:p w:rsidR="00E55802" w:rsidRDefault="00E55802" w:rsidP="00A97F3F">
      <w:pPr>
        <w:pStyle w:val="ListBullet"/>
        <w:numPr>
          <w:ilvl w:val="0"/>
          <w:numId w:val="0"/>
        </w:numPr>
      </w:pPr>
    </w:p>
    <w:p w:rsidR="00695970" w:rsidRDefault="00695970" w:rsidP="00695970">
      <w:r w:rsidRPr="00695970">
        <w:rPr>
          <w:b/>
        </w:rPr>
        <w:t>Basic</w:t>
      </w:r>
      <w:r>
        <w:t xml:space="preserve"> </w:t>
      </w:r>
      <w:r w:rsidR="00B4536E">
        <w:rPr>
          <w:b/>
        </w:rPr>
        <w:t>Limiters</w:t>
      </w:r>
      <w:r>
        <w:t>:</w:t>
      </w:r>
    </w:p>
    <w:p w:rsidR="00D7303F" w:rsidRDefault="00B4536E" w:rsidP="00D7303F">
      <w:pPr>
        <w:pStyle w:val="ListBullet"/>
      </w:pPr>
      <w:r>
        <w:t>3 Hazards</w:t>
      </w:r>
    </w:p>
    <w:p w:rsidR="00B4536E" w:rsidRDefault="00B4536E" w:rsidP="00D7303F">
      <w:pPr>
        <w:pStyle w:val="ListBullet"/>
      </w:pPr>
      <w:r>
        <w:t>2 Helpers</w:t>
      </w:r>
    </w:p>
    <w:p w:rsidR="00B4536E" w:rsidRPr="00695970" w:rsidRDefault="00B4536E" w:rsidP="00D7303F">
      <w:pPr>
        <w:pStyle w:val="ListBullet"/>
      </w:pPr>
      <w:r>
        <w:t>1 Character Controller</w:t>
      </w:r>
      <w:bookmarkStart w:id="0" w:name="_GoBack"/>
      <w:bookmarkEnd w:id="0"/>
    </w:p>
    <w:sectPr w:rsidR="00B4536E" w:rsidRPr="006959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FE2" w:rsidRDefault="00480FE2">
      <w:r>
        <w:separator/>
      </w:r>
    </w:p>
    <w:p w:rsidR="00480FE2" w:rsidRDefault="00480FE2"/>
  </w:endnote>
  <w:endnote w:type="continuationSeparator" w:id="0">
    <w:p w:rsidR="00480FE2" w:rsidRDefault="00480FE2">
      <w:r>
        <w:continuationSeparator/>
      </w:r>
    </w:p>
    <w:p w:rsidR="00480FE2" w:rsidRDefault="00480F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>
          <w:tc>
            <w:tcPr>
              <w:tcW w:w="3116" w:type="dxa"/>
            </w:tcPr>
            <w:p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4536E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FE2" w:rsidRDefault="00480FE2">
      <w:r>
        <w:separator/>
      </w:r>
    </w:p>
    <w:p w:rsidR="00480FE2" w:rsidRDefault="00480FE2"/>
  </w:footnote>
  <w:footnote w:type="continuationSeparator" w:id="0">
    <w:p w:rsidR="00480FE2" w:rsidRDefault="00480FE2">
      <w:r>
        <w:continuationSeparator/>
      </w:r>
    </w:p>
    <w:p w:rsidR="00480FE2" w:rsidRDefault="00480F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6D83C2A"/>
    <w:multiLevelType w:val="hybridMultilevel"/>
    <w:tmpl w:val="D1067B5C"/>
    <w:lvl w:ilvl="0" w:tplc="040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7A"/>
    <w:rsid w:val="00001B70"/>
    <w:rsid w:val="00040203"/>
    <w:rsid w:val="000A011E"/>
    <w:rsid w:val="000A0EDA"/>
    <w:rsid w:val="000F74F0"/>
    <w:rsid w:val="00104A26"/>
    <w:rsid w:val="00116675"/>
    <w:rsid w:val="001754B6"/>
    <w:rsid w:val="00176DD5"/>
    <w:rsid w:val="00191476"/>
    <w:rsid w:val="001E7685"/>
    <w:rsid w:val="00263DFE"/>
    <w:rsid w:val="002A1328"/>
    <w:rsid w:val="002B5D07"/>
    <w:rsid w:val="002D3AC7"/>
    <w:rsid w:val="00310E63"/>
    <w:rsid w:val="003420EE"/>
    <w:rsid w:val="0034548D"/>
    <w:rsid w:val="003B1F14"/>
    <w:rsid w:val="003B6C2C"/>
    <w:rsid w:val="003D2E4B"/>
    <w:rsid w:val="00441282"/>
    <w:rsid w:val="00451FF2"/>
    <w:rsid w:val="00475B23"/>
    <w:rsid w:val="00480FE2"/>
    <w:rsid w:val="004A1DB8"/>
    <w:rsid w:val="004A4B5A"/>
    <w:rsid w:val="004A50DC"/>
    <w:rsid w:val="004A6BCB"/>
    <w:rsid w:val="004A7DFD"/>
    <w:rsid w:val="004C36DF"/>
    <w:rsid w:val="004C4100"/>
    <w:rsid w:val="004C581D"/>
    <w:rsid w:val="005305DB"/>
    <w:rsid w:val="00536E67"/>
    <w:rsid w:val="00540FCE"/>
    <w:rsid w:val="00552F3A"/>
    <w:rsid w:val="0059249B"/>
    <w:rsid w:val="005B6637"/>
    <w:rsid w:val="005C134B"/>
    <w:rsid w:val="005D08CF"/>
    <w:rsid w:val="005D3E28"/>
    <w:rsid w:val="00600F20"/>
    <w:rsid w:val="00603DFB"/>
    <w:rsid w:val="0064037A"/>
    <w:rsid w:val="00674A63"/>
    <w:rsid w:val="00695970"/>
    <w:rsid w:val="006B3217"/>
    <w:rsid w:val="006F22E5"/>
    <w:rsid w:val="006F5AFA"/>
    <w:rsid w:val="007404CE"/>
    <w:rsid w:val="0077037E"/>
    <w:rsid w:val="0079368D"/>
    <w:rsid w:val="007B01B5"/>
    <w:rsid w:val="00851833"/>
    <w:rsid w:val="008F3E2E"/>
    <w:rsid w:val="00907B60"/>
    <w:rsid w:val="00912886"/>
    <w:rsid w:val="009225CF"/>
    <w:rsid w:val="00922A24"/>
    <w:rsid w:val="00926BE5"/>
    <w:rsid w:val="0093367D"/>
    <w:rsid w:val="00982846"/>
    <w:rsid w:val="009D36A7"/>
    <w:rsid w:val="00A04A63"/>
    <w:rsid w:val="00A721CA"/>
    <w:rsid w:val="00A72349"/>
    <w:rsid w:val="00A97F3F"/>
    <w:rsid w:val="00AB0BE4"/>
    <w:rsid w:val="00AB36FD"/>
    <w:rsid w:val="00AE6950"/>
    <w:rsid w:val="00AF0841"/>
    <w:rsid w:val="00AF4D05"/>
    <w:rsid w:val="00B12859"/>
    <w:rsid w:val="00B4536E"/>
    <w:rsid w:val="00B46C44"/>
    <w:rsid w:val="00B75702"/>
    <w:rsid w:val="00B75EE5"/>
    <w:rsid w:val="00B9589F"/>
    <w:rsid w:val="00BE379B"/>
    <w:rsid w:val="00BE7C08"/>
    <w:rsid w:val="00BF1205"/>
    <w:rsid w:val="00C046BD"/>
    <w:rsid w:val="00C279D4"/>
    <w:rsid w:val="00C52A3E"/>
    <w:rsid w:val="00C628D5"/>
    <w:rsid w:val="00C655F2"/>
    <w:rsid w:val="00CA7EE1"/>
    <w:rsid w:val="00CB496D"/>
    <w:rsid w:val="00CC1199"/>
    <w:rsid w:val="00CD666D"/>
    <w:rsid w:val="00D35449"/>
    <w:rsid w:val="00D42563"/>
    <w:rsid w:val="00D50134"/>
    <w:rsid w:val="00D6779A"/>
    <w:rsid w:val="00D7303F"/>
    <w:rsid w:val="00D93D24"/>
    <w:rsid w:val="00DA6D65"/>
    <w:rsid w:val="00DC1B8F"/>
    <w:rsid w:val="00DC4805"/>
    <w:rsid w:val="00E056BF"/>
    <w:rsid w:val="00E15739"/>
    <w:rsid w:val="00E45C2D"/>
    <w:rsid w:val="00E55802"/>
    <w:rsid w:val="00E7731D"/>
    <w:rsid w:val="00E82E50"/>
    <w:rsid w:val="00ED09CD"/>
    <w:rsid w:val="00F05EA8"/>
    <w:rsid w:val="00F119BD"/>
    <w:rsid w:val="00F4775B"/>
    <w:rsid w:val="00F52177"/>
    <w:rsid w:val="00F77E79"/>
    <w:rsid w:val="00F80C45"/>
    <w:rsid w:val="00F939C2"/>
    <w:rsid w:val="00F97A95"/>
    <w:rsid w:val="00FC7FEA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7DCEC"/>
  <w15:chartTrackingRefBased/>
  <w15:docId w15:val="{AF20F6D8-D7F7-48BE-B767-971B9D38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4A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Lucidious\AppData\Roaming\Microsoft\Templates\General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AB"/>
    <w:rsid w:val="0084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F2224B71947B5B220B0AD7716D66D">
    <w:name w:val="E44F2224B71947B5B220B0AD7716D66D"/>
  </w:style>
  <w:style w:type="paragraph" w:customStyle="1" w:styleId="51C92F37E5A2437880FDBA02B41C83FE">
    <w:name w:val="51C92F37E5A2437880FDBA02B41C83F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C917F2A2C7144DC9A2DB31A31CDB37B1">
    <w:name w:val="C917F2A2C7144DC9A2DB31A31CDB3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B1A5C-312D-47F9-9AAD-054007E3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 notes</Template>
  <TotalTime>1436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SinLucidious</dc:creator>
  <cp:keywords/>
  <dc:description/>
  <cp:lastModifiedBy>SinLucidious</cp:lastModifiedBy>
  <cp:revision>98</cp:revision>
  <dcterms:created xsi:type="dcterms:W3CDTF">2016-10-08T04:16:00Z</dcterms:created>
  <dcterms:modified xsi:type="dcterms:W3CDTF">2016-10-09T14:03:00Z</dcterms:modified>
</cp:coreProperties>
</file>